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F0FDD5C" w14:textId="77777777" w:rsidTr="006C08A0">
        <w:tc>
          <w:tcPr>
            <w:tcW w:w="5013" w:type="dxa"/>
            <w:vAlign w:val="bottom"/>
          </w:tcPr>
          <w:p w14:paraId="2ADEBE33" w14:textId="77777777" w:rsidR="00C84833" w:rsidRDefault="00EB0ADB" w:rsidP="00C84833">
            <w:pPr>
              <w:pStyle w:val="Title"/>
            </w:pPr>
            <w:sdt>
              <w:sdtPr>
                <w:alias w:val="Enter first name:"/>
                <w:tag w:val="Enter first name:"/>
                <w:id w:val="1306818671"/>
                <w:placeholder>
                  <w:docPart w:val="5C20BDEA8F3540D98BCE80A4697F9E70"/>
                </w:placeholder>
                <w:dataBinding w:prefixMappings="xmlns:ns0='http://schemas.microsoft.com/office/2006/coverPageProps' " w:xpath="/ns0:CoverPageProperties[1]/ns0:Abstract[1]" w:storeItemID="{55AF091B-3C7A-41E3-B477-F2FDAA23CFDA}"/>
                <w15:appearance w15:val="hidden"/>
                <w:text w:multiLine="1"/>
              </w:sdtPr>
              <w:sdtEndPr/>
              <w:sdtContent>
                <w:r w:rsidR="00E66208">
                  <w:t>Cesar</w:t>
                </w:r>
              </w:sdtContent>
            </w:sdt>
            <w:r w:rsidR="00D92B95">
              <w:br/>
            </w:r>
            <w:sdt>
              <w:sdtPr>
                <w:alias w:val="Enter last name:"/>
                <w:tag w:val="Enter last name:"/>
                <w:id w:val="-1656595288"/>
                <w:placeholder>
                  <w:docPart w:val="F743B1FB75A6482F92D0F0AA4EF0D5C6"/>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E66208">
                  <w:t>Castrejon</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43FDC3AE" w14:textId="77777777" w:rsidTr="00972024">
              <w:tc>
                <w:tcPr>
                  <w:tcW w:w="3899" w:type="dxa"/>
                  <w:tcMar>
                    <w:top w:w="0" w:type="dxa"/>
                    <w:left w:w="720" w:type="dxa"/>
                    <w:right w:w="29" w:type="dxa"/>
                  </w:tcMar>
                </w:tcPr>
                <w:p w14:paraId="3E336845" w14:textId="77777777" w:rsidR="004E2970" w:rsidRPr="009D0878" w:rsidRDefault="00EB0ADB" w:rsidP="004E2970">
                  <w:pPr>
                    <w:pStyle w:val="ContactInfo"/>
                  </w:pPr>
                  <w:sdt>
                    <w:sdtPr>
                      <w:alias w:val="Enter address:"/>
                      <w:tag w:val="Enter address:"/>
                      <w:id w:val="966779368"/>
                      <w:placeholder>
                        <w:docPart w:val="B09FA5DBC8F4470A89FF80ADBFAD6BC1"/>
                      </w:placeholder>
                      <w:dataBinding w:prefixMappings="xmlns:ns0='http://schemas.microsoft.com/office/2006/coverPageProps' " w:xpath="/ns0:CoverPageProperties[1]/ns0:CompanyAddress[1]" w:storeItemID="{55AF091B-3C7A-41E3-B477-F2FDAA23CFDA}"/>
                      <w15:appearance w15:val="hidden"/>
                      <w:text w:multiLine="1"/>
                    </w:sdtPr>
                    <w:sdtEndPr/>
                    <w:sdtContent>
                      <w:r w:rsidR="00E66208">
                        <w:t>1444 15th st, Santa Monica, CA</w:t>
                      </w:r>
                    </w:sdtContent>
                  </w:sdt>
                </w:p>
              </w:tc>
              <w:tc>
                <w:tcPr>
                  <w:tcW w:w="420" w:type="dxa"/>
                  <w:tcMar>
                    <w:top w:w="0" w:type="dxa"/>
                    <w:left w:w="0" w:type="dxa"/>
                    <w:right w:w="0" w:type="dxa"/>
                  </w:tcMar>
                </w:tcPr>
                <w:p w14:paraId="5533EC51" w14:textId="77777777" w:rsidR="00932D92" w:rsidRPr="009D0878" w:rsidRDefault="00932D92" w:rsidP="00932D92">
                  <w:pPr>
                    <w:pStyle w:val="Icons"/>
                  </w:pPr>
                  <w:r w:rsidRPr="009D0878">
                    <w:rPr>
                      <w:noProof/>
                    </w:rPr>
                    <mc:AlternateContent>
                      <mc:Choice Requires="wps">
                        <w:drawing>
                          <wp:inline distT="0" distB="0" distL="0" distR="0" wp14:anchorId="14A5CBE1" wp14:editId="378B421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A3501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105A861E" w14:textId="77777777" w:rsidTr="00972024">
              <w:sdt>
                <w:sdtPr>
                  <w:alias w:val="Enter phone:"/>
                  <w:tag w:val="Enter phone:"/>
                  <w:id w:val="-1849400302"/>
                  <w:placeholder>
                    <w:docPart w:val="A61C7C48A7F44D68B1ED946C99996A5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7948C565" w14:textId="77777777" w:rsidR="00932D92" w:rsidRPr="009D0878" w:rsidRDefault="00E66208" w:rsidP="00932D92">
                      <w:pPr>
                        <w:pStyle w:val="ContactInfo"/>
                      </w:pPr>
                      <w:r>
                        <w:t>832-948-4151</w:t>
                      </w:r>
                    </w:p>
                  </w:tc>
                </w:sdtContent>
              </w:sdt>
              <w:tc>
                <w:tcPr>
                  <w:tcW w:w="420" w:type="dxa"/>
                  <w:tcMar>
                    <w:left w:w="0" w:type="dxa"/>
                    <w:right w:w="0" w:type="dxa"/>
                  </w:tcMar>
                </w:tcPr>
                <w:p w14:paraId="77C9B610" w14:textId="77777777" w:rsidR="00932D92" w:rsidRPr="009D0878" w:rsidRDefault="00932D92" w:rsidP="00932D92">
                  <w:pPr>
                    <w:pStyle w:val="Icons"/>
                  </w:pPr>
                  <w:r w:rsidRPr="009D0878">
                    <w:rPr>
                      <w:noProof/>
                    </w:rPr>
                    <mc:AlternateContent>
                      <mc:Choice Requires="wps">
                        <w:drawing>
                          <wp:inline distT="0" distB="0" distL="0" distR="0" wp14:anchorId="74744865" wp14:editId="2C0A402E">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4242D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9001F66" w14:textId="77777777" w:rsidTr="00972024">
              <w:sdt>
                <w:sdtPr>
                  <w:alias w:val="Enter email:"/>
                  <w:tag w:val="Enter email:"/>
                  <w:id w:val="-675184368"/>
                  <w:placeholder>
                    <w:docPart w:val="E8B1EFEF6519446A93DA67FD49E09A14"/>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7BD7DB93" w14:textId="77777777" w:rsidR="00932D92" w:rsidRPr="009D0878" w:rsidRDefault="00E66208" w:rsidP="00932D92">
                      <w:pPr>
                        <w:pStyle w:val="ContactInfo"/>
                      </w:pPr>
                      <w:r>
                        <w:t>cdcasmor@hotmail.com</w:t>
                      </w:r>
                    </w:p>
                  </w:tc>
                </w:sdtContent>
              </w:sdt>
              <w:tc>
                <w:tcPr>
                  <w:tcW w:w="420" w:type="dxa"/>
                  <w:tcMar>
                    <w:left w:w="0" w:type="dxa"/>
                    <w:right w:w="0" w:type="dxa"/>
                  </w:tcMar>
                </w:tcPr>
                <w:p w14:paraId="230F9CD3" w14:textId="77777777" w:rsidR="00932D92" w:rsidRPr="009D0878" w:rsidRDefault="007307A3" w:rsidP="00932D92">
                  <w:pPr>
                    <w:pStyle w:val="Icons"/>
                  </w:pPr>
                  <w:r>
                    <w:rPr>
                      <w:noProof/>
                    </w:rPr>
                    <mc:AlternateContent>
                      <mc:Choice Requires="wps">
                        <w:drawing>
                          <wp:inline distT="0" distB="0" distL="0" distR="0" wp14:anchorId="204CF75C" wp14:editId="43BA454F">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6D3BF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B451446" w14:textId="77777777" w:rsidTr="00972024">
              <w:sdt>
                <w:sdtPr>
                  <w:alias w:val="Enter LinkedIn profile:"/>
                  <w:tag w:val="Enter LinkedIn profile:"/>
                  <w:id w:val="1102843699"/>
                  <w:placeholder>
                    <w:docPart w:val="F1C3F06220E84567B56BF5FFBE57B5D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04C1503E" w14:textId="77777777" w:rsidR="00932D92" w:rsidRPr="009D0878" w:rsidRDefault="00E66208" w:rsidP="00932D92">
                      <w:pPr>
                        <w:pStyle w:val="ContactInfo"/>
                      </w:pPr>
                      <w:r>
                        <w:t>Linkedin.com/in/cesar-castrejon-927164118</w:t>
                      </w:r>
                    </w:p>
                  </w:tc>
                </w:sdtContent>
              </w:sdt>
              <w:tc>
                <w:tcPr>
                  <w:tcW w:w="420" w:type="dxa"/>
                  <w:tcMar>
                    <w:left w:w="0" w:type="dxa"/>
                    <w:right w:w="0" w:type="dxa"/>
                  </w:tcMar>
                </w:tcPr>
                <w:p w14:paraId="0730193E" w14:textId="77777777" w:rsidR="00932D92" w:rsidRPr="009D0878" w:rsidRDefault="00932D92" w:rsidP="00932D92">
                  <w:pPr>
                    <w:pStyle w:val="Icons"/>
                  </w:pPr>
                  <w:r w:rsidRPr="009D0878">
                    <w:rPr>
                      <w:noProof/>
                    </w:rPr>
                    <mc:AlternateContent>
                      <mc:Choice Requires="wps">
                        <w:drawing>
                          <wp:inline distT="0" distB="0" distL="0" distR="0" wp14:anchorId="5C01CD13" wp14:editId="4C2548E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263BCB5"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766FEE0B" w14:textId="77777777" w:rsidTr="00972024">
              <w:sdt>
                <w:sdtPr>
                  <w:alias w:val="Enter Twitter/blog/portfolio:"/>
                  <w:tag w:val="Enter Twitter/blog/portfolio:"/>
                  <w:id w:val="182791170"/>
                  <w:placeholder>
                    <w:docPart w:val="44CC7CE30B0B4518B3D92F2D7743BB6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0427967A" w14:textId="77777777" w:rsidR="00932D92" w:rsidRPr="009D0878" w:rsidRDefault="00E66208" w:rsidP="00932D92">
                      <w:pPr>
                        <w:pStyle w:val="ContactInfo"/>
                      </w:pPr>
                      <w:r>
                        <w:t>github.com/cdcasmor.io/</w:t>
                      </w:r>
                      <w:r>
                        <w:br/>
                        <w:t>cdcasmor.github.io/</w:t>
                      </w:r>
                    </w:p>
                  </w:tc>
                </w:sdtContent>
              </w:sdt>
              <w:tc>
                <w:tcPr>
                  <w:tcW w:w="420" w:type="dxa"/>
                  <w:tcMar>
                    <w:left w:w="0" w:type="dxa"/>
                    <w:right w:w="0" w:type="dxa"/>
                  </w:tcMar>
                </w:tcPr>
                <w:p w14:paraId="7DC48003" w14:textId="77777777" w:rsidR="00932D92" w:rsidRPr="009D0878" w:rsidRDefault="00932D92" w:rsidP="00932D92">
                  <w:pPr>
                    <w:pStyle w:val="Icons"/>
                  </w:pPr>
                  <w:r w:rsidRPr="009D0878">
                    <w:rPr>
                      <w:noProof/>
                    </w:rPr>
                    <mc:AlternateContent>
                      <mc:Choice Requires="wps">
                        <w:drawing>
                          <wp:inline distT="0" distB="0" distL="0" distR="0" wp14:anchorId="4D6A1763" wp14:editId="7A101285">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FFB3FE1"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3F0C1F0C" w14:textId="77777777" w:rsidR="00D92B95" w:rsidRDefault="00D92B95" w:rsidP="00667107">
            <w:pPr>
              <w:pStyle w:val="Header"/>
            </w:pPr>
          </w:p>
        </w:tc>
      </w:tr>
    </w:tbl>
    <w:p w14:paraId="2EABEFA2" w14:textId="77777777" w:rsidR="00C43D65" w:rsidRDefault="0030739E">
      <w:r>
        <w:t>An ambitious, hard-working, data analyst and engineering student. Enjoys balance between professional development &amp; a family life. Passionate about applying data analysis &amp; and machine learning techniques to solve relevant contemporary problems. Avid car enthusiast, sports analytics fanatic and film aficionado.</w:t>
      </w:r>
    </w:p>
    <w:p w14:paraId="1514F232" w14:textId="77777777" w:rsidR="00AD13CB" w:rsidRDefault="00EB0ADB" w:rsidP="00AD13CB">
      <w:pPr>
        <w:pStyle w:val="Heading1"/>
      </w:pPr>
      <w:sdt>
        <w:sdtPr>
          <w:alias w:val="Skills:"/>
          <w:tag w:val="Skills:"/>
          <w:id w:val="-891506033"/>
          <w:placeholder>
            <w:docPart w:val="22889594958E400189F9F317937BA31C"/>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4C72AEB6" w14:textId="77777777" w:rsidTr="00564951">
        <w:tc>
          <w:tcPr>
            <w:tcW w:w="4680" w:type="dxa"/>
          </w:tcPr>
          <w:p w14:paraId="5F9C218F" w14:textId="77777777" w:rsidR="005B1D68" w:rsidRDefault="0030739E" w:rsidP="00BC7376">
            <w:pPr>
              <w:pStyle w:val="ListBullet"/>
              <w:numPr>
                <w:ilvl w:val="0"/>
                <w:numId w:val="4"/>
              </w:numPr>
            </w:pPr>
            <w:r>
              <w:t>Python</w:t>
            </w:r>
          </w:p>
          <w:p w14:paraId="03C04A0A" w14:textId="77777777" w:rsidR="00752315" w:rsidRDefault="0030739E" w:rsidP="00BC7376">
            <w:pPr>
              <w:pStyle w:val="ListBullet"/>
              <w:numPr>
                <w:ilvl w:val="0"/>
                <w:numId w:val="4"/>
              </w:numPr>
            </w:pPr>
            <w:r>
              <w:t>C++</w:t>
            </w:r>
          </w:p>
          <w:p w14:paraId="02E50202" w14:textId="77777777" w:rsidR="0030739E" w:rsidRDefault="00FA68F5" w:rsidP="00BC7376">
            <w:pPr>
              <w:pStyle w:val="ListBullet"/>
              <w:numPr>
                <w:ilvl w:val="0"/>
                <w:numId w:val="4"/>
              </w:numPr>
            </w:pPr>
            <w:r>
              <w:t>JavaScript</w:t>
            </w:r>
          </w:p>
          <w:p w14:paraId="268AA5D3" w14:textId="77777777" w:rsidR="0030739E" w:rsidRDefault="0030739E" w:rsidP="00BC7376">
            <w:pPr>
              <w:pStyle w:val="ListBullet"/>
              <w:numPr>
                <w:ilvl w:val="0"/>
                <w:numId w:val="4"/>
              </w:numPr>
            </w:pPr>
            <w:r>
              <w:t>VBA/Excel</w:t>
            </w:r>
          </w:p>
          <w:p w14:paraId="300851BE" w14:textId="77777777" w:rsidR="0030739E" w:rsidRDefault="0030739E" w:rsidP="00BC7376">
            <w:pPr>
              <w:pStyle w:val="ListBullet"/>
              <w:numPr>
                <w:ilvl w:val="0"/>
                <w:numId w:val="4"/>
              </w:numPr>
            </w:pPr>
            <w:r>
              <w:t>SQL</w:t>
            </w:r>
          </w:p>
          <w:p w14:paraId="4A34B872" w14:textId="77777777" w:rsidR="0030739E" w:rsidRDefault="0030739E" w:rsidP="00BC7376">
            <w:pPr>
              <w:pStyle w:val="ListBullet"/>
              <w:numPr>
                <w:ilvl w:val="0"/>
                <w:numId w:val="4"/>
              </w:numPr>
            </w:pPr>
            <w:r>
              <w:t>MongoDB</w:t>
            </w:r>
          </w:p>
          <w:p w14:paraId="6394BFC2" w14:textId="77777777" w:rsidR="0030739E" w:rsidRDefault="0030739E" w:rsidP="00BC7376">
            <w:pPr>
              <w:pStyle w:val="ListBullet"/>
              <w:numPr>
                <w:ilvl w:val="0"/>
                <w:numId w:val="4"/>
              </w:numPr>
            </w:pPr>
            <w:r>
              <w:t>R</w:t>
            </w:r>
          </w:p>
          <w:p w14:paraId="5C8D6737" w14:textId="77777777" w:rsidR="0030739E" w:rsidRDefault="0030739E" w:rsidP="00BC7376">
            <w:pPr>
              <w:pStyle w:val="ListBullet"/>
              <w:numPr>
                <w:ilvl w:val="0"/>
                <w:numId w:val="4"/>
              </w:numPr>
            </w:pPr>
            <w:r>
              <w:t>Statistics</w:t>
            </w:r>
          </w:p>
          <w:p w14:paraId="37BD9ED8" w14:textId="77777777" w:rsidR="0030739E" w:rsidRPr="004937AE" w:rsidRDefault="0030739E" w:rsidP="0030739E">
            <w:pPr>
              <w:pStyle w:val="ListBullet"/>
              <w:numPr>
                <w:ilvl w:val="0"/>
                <w:numId w:val="4"/>
              </w:numPr>
            </w:pPr>
            <w:r>
              <w:t>Tableau</w:t>
            </w:r>
          </w:p>
        </w:tc>
        <w:tc>
          <w:tcPr>
            <w:tcW w:w="4680" w:type="dxa"/>
            <w:tcMar>
              <w:left w:w="360" w:type="dxa"/>
              <w:right w:w="0" w:type="dxa"/>
            </w:tcMar>
          </w:tcPr>
          <w:p w14:paraId="00839399" w14:textId="77777777" w:rsidR="005B1D68" w:rsidRDefault="0030739E" w:rsidP="00BC7376">
            <w:pPr>
              <w:pStyle w:val="ListBullet"/>
            </w:pPr>
            <w:r>
              <w:t>Matplotlib</w:t>
            </w:r>
          </w:p>
          <w:p w14:paraId="52C200DD" w14:textId="77777777" w:rsidR="0030739E" w:rsidRDefault="00FA68F5" w:rsidP="00BC7376">
            <w:pPr>
              <w:pStyle w:val="ListBullet"/>
            </w:pPr>
            <w:r>
              <w:t>D3.js</w:t>
            </w:r>
          </w:p>
          <w:p w14:paraId="77A80589" w14:textId="77777777" w:rsidR="00752315" w:rsidRDefault="00FA68F5" w:rsidP="00BC7376">
            <w:pPr>
              <w:pStyle w:val="ListBullet"/>
            </w:pPr>
            <w:r>
              <w:t>Pandas</w:t>
            </w:r>
          </w:p>
          <w:p w14:paraId="03E9499E" w14:textId="77777777" w:rsidR="00752315" w:rsidRDefault="00FA68F5" w:rsidP="00BC7376">
            <w:pPr>
              <w:pStyle w:val="ListBullet"/>
            </w:pPr>
            <w:r>
              <w:t>Plotly.js</w:t>
            </w:r>
          </w:p>
          <w:p w14:paraId="27B9D4CB" w14:textId="77777777" w:rsidR="00FA68F5" w:rsidRDefault="00FA68F5" w:rsidP="00BC7376">
            <w:pPr>
              <w:pStyle w:val="ListBullet"/>
            </w:pPr>
            <w:r>
              <w:t>Data Mining</w:t>
            </w:r>
          </w:p>
          <w:p w14:paraId="1F253189" w14:textId="77777777" w:rsidR="00FA68F5" w:rsidRDefault="00FA68F5" w:rsidP="00BC7376">
            <w:pPr>
              <w:pStyle w:val="ListBullet"/>
            </w:pPr>
            <w:r>
              <w:t>Machine Learning (SciKit Learn, OpenCV, TensorFlow, NumPy)</w:t>
            </w:r>
          </w:p>
          <w:p w14:paraId="70EA1AAD" w14:textId="77777777" w:rsidR="00FA68F5" w:rsidRDefault="00FA68F5" w:rsidP="00BC7376">
            <w:pPr>
              <w:pStyle w:val="ListBullet"/>
            </w:pPr>
            <w:r>
              <w:t>HTML/CSS</w:t>
            </w:r>
          </w:p>
          <w:p w14:paraId="600E4ABE" w14:textId="77777777" w:rsidR="007D633B" w:rsidRDefault="007D633B" w:rsidP="00BC7376">
            <w:pPr>
              <w:pStyle w:val="ListBullet"/>
            </w:pPr>
            <w:r>
              <w:t>Familiar with Hadoop</w:t>
            </w:r>
          </w:p>
          <w:p w14:paraId="1F564A72" w14:textId="77777777" w:rsidR="00FA68F5" w:rsidRPr="004937AE" w:rsidRDefault="00FA68F5" w:rsidP="00FA68F5">
            <w:pPr>
              <w:pStyle w:val="ListBullet"/>
              <w:numPr>
                <w:ilvl w:val="0"/>
                <w:numId w:val="0"/>
              </w:numPr>
            </w:pPr>
          </w:p>
        </w:tc>
      </w:tr>
    </w:tbl>
    <w:p w14:paraId="66A557E7" w14:textId="77777777" w:rsidR="005B1D68" w:rsidRDefault="00EB0ADB" w:rsidP="007D633B">
      <w:pPr>
        <w:pStyle w:val="Heading1"/>
        <w:pBdr>
          <w:top w:val="single" w:sz="4" w:space="24" w:color="A6A6A6" w:themeColor="background1" w:themeShade="A6"/>
        </w:pBdr>
      </w:pPr>
      <w:sdt>
        <w:sdtPr>
          <w:alias w:val="Experience:"/>
          <w:tag w:val="Experience:"/>
          <w:id w:val="-898354009"/>
          <w:placeholder>
            <w:docPart w:val="4286E918020F49179FC52C5E7D7808A4"/>
          </w:placeholder>
          <w:temporary/>
          <w:showingPlcHdr/>
          <w15:appearance w15:val="hidden"/>
        </w:sdtPr>
        <w:sdtEndPr/>
        <w:sdtContent>
          <w:r w:rsidR="004937AE" w:rsidRPr="00AD3FD8">
            <w:t>Experience</w:t>
          </w:r>
        </w:sdtContent>
      </w:sdt>
    </w:p>
    <w:p w14:paraId="702A2650" w14:textId="77777777" w:rsidR="0023705D" w:rsidRPr="00D413F9" w:rsidRDefault="007D633B" w:rsidP="00D413F9">
      <w:pPr>
        <w:pStyle w:val="Heading3"/>
      </w:pPr>
      <w:r>
        <w:t xml:space="preserve">05/2018 </w:t>
      </w:r>
      <w:r w:rsidR="00D413F9" w:rsidRPr="00D413F9">
        <w:t>–</w:t>
      </w:r>
      <w:r w:rsidR="00D413F9">
        <w:t xml:space="preserve"> </w:t>
      </w:r>
      <w:r>
        <w:t>06/2018</w:t>
      </w:r>
    </w:p>
    <w:p w14:paraId="1C0CAC66" w14:textId="77777777" w:rsidR="0023705D" w:rsidRPr="00513EFC" w:rsidRDefault="007D633B" w:rsidP="00513EFC">
      <w:pPr>
        <w:pStyle w:val="Heading2"/>
      </w:pPr>
      <w:r>
        <w:t>Freelance Developer</w:t>
      </w:r>
      <w:r w:rsidR="00E03F71">
        <w:t xml:space="preserve"> </w:t>
      </w:r>
      <w:r w:rsidR="0095272C">
        <w:t>/</w:t>
      </w:r>
      <w:r w:rsidR="005A4A49" w:rsidRPr="00513EFC">
        <w:t xml:space="preserve"> </w:t>
      </w:r>
      <w:r>
        <w:rPr>
          <w:rStyle w:val="Emphasis"/>
        </w:rPr>
        <w:t xml:space="preserve">Connectica Solutions, </w:t>
      </w:r>
      <w:r w:rsidRPr="007D633B">
        <w:rPr>
          <w:rStyle w:val="Emphasis"/>
          <w:i/>
        </w:rPr>
        <w:t>Houston, Tx</w:t>
      </w:r>
      <w:r>
        <w:rPr>
          <w:rStyle w:val="Emphasis"/>
        </w:rPr>
        <w:t>.</w:t>
      </w:r>
    </w:p>
    <w:p w14:paraId="2D3E76BC" w14:textId="1EC10C7C" w:rsidR="00D413F9" w:rsidRPr="00D413F9" w:rsidRDefault="00EC46C0" w:rsidP="00D413F9">
      <w:r>
        <w:t>Using Python, developed an automated process that took incoming billing data from Connectica’s service providers and performed the necessary adjustments. All formats were normalized, merged into one file and then processed to bill customers.</w:t>
      </w:r>
    </w:p>
    <w:p w14:paraId="505DCE2E" w14:textId="77777777" w:rsidR="00D413F9" w:rsidRPr="00D413F9" w:rsidRDefault="007D633B" w:rsidP="00D413F9">
      <w:pPr>
        <w:pStyle w:val="Heading3"/>
      </w:pPr>
      <w:r>
        <w:t>02/2015</w:t>
      </w:r>
      <w:r w:rsidR="00D413F9" w:rsidRPr="00D413F9">
        <w:t xml:space="preserve"> –</w:t>
      </w:r>
      <w:r w:rsidR="00D413F9">
        <w:t xml:space="preserve"> </w:t>
      </w:r>
      <w:r>
        <w:t>01/2016</w:t>
      </w:r>
    </w:p>
    <w:p w14:paraId="39BBAA48" w14:textId="77777777" w:rsidR="00D413F9" w:rsidRDefault="007D633B" w:rsidP="00513EFC">
      <w:pPr>
        <w:pStyle w:val="Heading2"/>
        <w:rPr>
          <w:rStyle w:val="Emphasis"/>
          <w:i/>
        </w:rPr>
      </w:pPr>
      <w:r>
        <w:t>Sales Associate</w:t>
      </w:r>
      <w:r w:rsidR="00E03F71">
        <w:t xml:space="preserve"> </w:t>
      </w:r>
      <w:r w:rsidR="0095272C">
        <w:t>/</w:t>
      </w:r>
      <w:r w:rsidR="005A4A49" w:rsidRPr="00513EFC">
        <w:t xml:space="preserve"> </w:t>
      </w:r>
      <w:r>
        <w:rPr>
          <w:rStyle w:val="Emphasis"/>
        </w:rPr>
        <w:t xml:space="preserve">GNC Beverly Center, </w:t>
      </w:r>
      <w:r w:rsidRPr="007D633B">
        <w:rPr>
          <w:rStyle w:val="Emphasis"/>
          <w:i/>
        </w:rPr>
        <w:t>Los Angeles, CA</w:t>
      </w:r>
    </w:p>
    <w:p w14:paraId="6F805163" w14:textId="77777777" w:rsidR="007D633B" w:rsidRPr="00513EFC" w:rsidRDefault="007D633B" w:rsidP="00513EFC">
      <w:pPr>
        <w:pStyle w:val="Heading2"/>
      </w:pPr>
    </w:p>
    <w:p w14:paraId="28BF3CE0" w14:textId="77777777" w:rsidR="007D633B" w:rsidRPr="00D413F9" w:rsidRDefault="007D633B" w:rsidP="007D633B">
      <w:pPr>
        <w:pStyle w:val="Heading3"/>
      </w:pPr>
      <w:r>
        <w:t>02/2015</w:t>
      </w:r>
      <w:r w:rsidRPr="00D413F9">
        <w:t xml:space="preserve"> –</w:t>
      </w:r>
      <w:r>
        <w:t xml:space="preserve"> 01/2016</w:t>
      </w:r>
    </w:p>
    <w:p w14:paraId="4B8F253B" w14:textId="77777777" w:rsidR="007D633B" w:rsidRPr="00513EFC" w:rsidRDefault="007D633B" w:rsidP="007D633B">
      <w:pPr>
        <w:pStyle w:val="Heading2"/>
      </w:pPr>
      <w:r>
        <w:t>Fitness Attendant/</w:t>
      </w:r>
      <w:r w:rsidRPr="00513EFC">
        <w:t xml:space="preserve"> </w:t>
      </w:r>
      <w:r>
        <w:rPr>
          <w:rStyle w:val="Emphasis"/>
        </w:rPr>
        <w:t xml:space="preserve">YMCA Creekside, </w:t>
      </w:r>
      <w:r>
        <w:rPr>
          <w:rStyle w:val="Emphasis"/>
          <w:i/>
        </w:rPr>
        <w:t>Tomball</w:t>
      </w:r>
      <w:r w:rsidRPr="007D633B">
        <w:rPr>
          <w:rStyle w:val="Emphasis"/>
          <w:i/>
        </w:rPr>
        <w:t xml:space="preserve">, </w:t>
      </w:r>
      <w:r>
        <w:rPr>
          <w:rStyle w:val="Emphasis"/>
          <w:i/>
        </w:rPr>
        <w:t>Tx.</w:t>
      </w:r>
    </w:p>
    <w:p w14:paraId="4D9429B1" w14:textId="418BF46D" w:rsidR="007D633B" w:rsidRPr="00D413F9" w:rsidRDefault="007D633B" w:rsidP="007D633B"/>
    <w:p w14:paraId="48103C4C" w14:textId="77777777" w:rsidR="00D413F9" w:rsidRPr="00D413F9" w:rsidRDefault="00D413F9" w:rsidP="00D413F9"/>
    <w:p w14:paraId="43F291A1" w14:textId="77777777" w:rsidR="00C86FB3" w:rsidRDefault="00C86FB3" w:rsidP="00725CB5">
      <w:pPr>
        <w:pStyle w:val="Heading1"/>
      </w:pPr>
    </w:p>
    <w:p w14:paraId="31E61703" w14:textId="242BEB67" w:rsidR="0070237E" w:rsidRDefault="00EB0ADB" w:rsidP="00725CB5">
      <w:pPr>
        <w:pStyle w:val="Heading1"/>
      </w:pPr>
      <w:sdt>
        <w:sdtPr>
          <w:alias w:val="Education:"/>
          <w:tag w:val="Education:"/>
          <w:id w:val="543866955"/>
          <w:placeholder>
            <w:docPart w:val="1749B71DF7304FD89A851B786A9EF1D5"/>
          </w:placeholder>
          <w:temporary/>
          <w:showingPlcHdr/>
          <w15:appearance w15:val="hidden"/>
        </w:sdtPr>
        <w:sdtEndPr/>
        <w:sdtContent>
          <w:r w:rsidR="0070237E" w:rsidRPr="0070237E">
            <w:t>Education</w:t>
          </w:r>
        </w:sdtContent>
      </w:sdt>
    </w:p>
    <w:p w14:paraId="630D9B0A" w14:textId="33FA32AF" w:rsidR="0070237E" w:rsidRDefault="00767B64" w:rsidP="0070237E">
      <w:pPr>
        <w:pStyle w:val="Heading3"/>
      </w:pPr>
      <w:r>
        <w:t xml:space="preserve">jAN 2018 - </w:t>
      </w:r>
      <w:r w:rsidR="00843193">
        <w:t>AU</w:t>
      </w:r>
      <w:r>
        <w:t>G 2018</w:t>
      </w:r>
    </w:p>
    <w:p w14:paraId="1C01BD61" w14:textId="77777777" w:rsidR="0070237E" w:rsidRPr="00513EFC" w:rsidRDefault="00571BCD" w:rsidP="00513EFC">
      <w:pPr>
        <w:pStyle w:val="Heading2"/>
      </w:pPr>
      <w:r>
        <w:t>Data Analytics Certificate</w:t>
      </w:r>
      <w:r w:rsidR="00E03F71">
        <w:t xml:space="preserve"> </w:t>
      </w:r>
      <w:r w:rsidR="0095272C">
        <w:t>/</w:t>
      </w:r>
      <w:r w:rsidR="0070237E" w:rsidRPr="00513EFC">
        <w:t xml:space="preserve"> </w:t>
      </w:r>
      <w:r>
        <w:rPr>
          <w:rStyle w:val="Emphasis"/>
        </w:rPr>
        <w:t>USC Viterbi School of Engineering.</w:t>
      </w:r>
    </w:p>
    <w:p w14:paraId="09CAF78D" w14:textId="77777777" w:rsidR="0070237E" w:rsidRDefault="00571BCD" w:rsidP="0070237E">
      <w:r>
        <w:t xml:space="preserve">Six months intensive boot camp at the University of Southern California in partnership with Trilogy. </w:t>
      </w:r>
    </w:p>
    <w:p w14:paraId="4A87905F" w14:textId="68553E24" w:rsidR="0070237E" w:rsidRDefault="006A02E7" w:rsidP="0070237E">
      <w:pPr>
        <w:pStyle w:val="Heading3"/>
      </w:pPr>
      <w:r>
        <w:t>2014</w:t>
      </w:r>
      <w:r w:rsidR="002F6EF1">
        <w:t xml:space="preserve"> - CURRENT</w:t>
      </w:r>
    </w:p>
    <w:p w14:paraId="4DBA7689" w14:textId="77777777" w:rsidR="0070237E" w:rsidRDefault="00571BCD" w:rsidP="0070237E">
      <w:pPr>
        <w:pStyle w:val="Heading2"/>
      </w:pPr>
      <w:r>
        <w:t>Mechanical Engineering</w:t>
      </w:r>
      <w:r w:rsidR="00E03F71">
        <w:t xml:space="preserve"> </w:t>
      </w:r>
      <w:r w:rsidR="0095272C">
        <w:t>/</w:t>
      </w:r>
      <w:r w:rsidR="0070237E">
        <w:t xml:space="preserve"> </w:t>
      </w:r>
      <w:r>
        <w:rPr>
          <w:rStyle w:val="Emphasis"/>
        </w:rPr>
        <w:t>Santa Monica College</w:t>
      </w:r>
    </w:p>
    <w:p w14:paraId="05624070" w14:textId="22ED397B" w:rsidR="0070237E" w:rsidRPr="0070237E" w:rsidRDefault="00571BCD" w:rsidP="0070237E">
      <w:r>
        <w:t xml:space="preserve">Currently working towards </w:t>
      </w:r>
      <w:r w:rsidR="00EC46C0">
        <w:t>bachelor’s</w:t>
      </w:r>
      <w:r>
        <w:t xml:space="preserve"> </w:t>
      </w:r>
      <w:r w:rsidR="00EC46C0">
        <w:t>d</w:t>
      </w:r>
      <w:r>
        <w:t>egree.</w:t>
      </w:r>
    </w:p>
    <w:p w14:paraId="254EB3EC" w14:textId="0F13C16B" w:rsidR="00434074" w:rsidRDefault="00FA68F5" w:rsidP="00434074">
      <w:pPr>
        <w:pStyle w:val="Heading1"/>
      </w:pPr>
      <w:r>
        <w:t>Languages</w:t>
      </w:r>
    </w:p>
    <w:p w14:paraId="35C3B3C8" w14:textId="03EFE21E" w:rsidR="00C86FB3" w:rsidRDefault="00E5021A" w:rsidP="00434074">
      <w:pPr>
        <w:pStyle w:val="Heading1"/>
      </w:pPr>
      <w:r>
        <w:rPr>
          <w:noProof/>
        </w:rPr>
        <w:drawing>
          <wp:anchor distT="0" distB="0" distL="114300" distR="114300" simplePos="0" relativeHeight="251658240" behindDoc="0" locked="0" layoutInCell="1" allowOverlap="1" wp14:anchorId="55A36530" wp14:editId="0AE5CD0B">
            <wp:simplePos x="0" y="0"/>
            <wp:positionH relativeFrom="column">
              <wp:posOffset>-37465</wp:posOffset>
            </wp:positionH>
            <wp:positionV relativeFrom="paragraph">
              <wp:posOffset>106680</wp:posOffset>
            </wp:positionV>
            <wp:extent cx="3105150" cy="104160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6076" t="77039" r="6968" b="12850"/>
                    <a:stretch/>
                  </pic:blipFill>
                  <pic:spPr bwMode="auto">
                    <a:xfrm>
                      <a:off x="0" y="0"/>
                      <a:ext cx="3105150" cy="10416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E430B" w14:textId="7C4EB8A3" w:rsidR="00C86FB3" w:rsidRDefault="00C86FB3" w:rsidP="00434074">
      <w:pPr>
        <w:pStyle w:val="Heading1"/>
      </w:pPr>
    </w:p>
    <w:p w14:paraId="553CE2A4" w14:textId="461001E8" w:rsidR="00C86FB3" w:rsidRDefault="00C86FB3" w:rsidP="00C86FB3">
      <w:pPr>
        <w:pStyle w:val="Heading1"/>
      </w:pPr>
      <w:bookmarkStart w:id="0" w:name="_GoBack"/>
      <w:bookmarkEnd w:id="0"/>
    </w:p>
    <w:p w14:paraId="7BF2BDC9" w14:textId="57B93FD2" w:rsidR="00C86FB3" w:rsidRPr="0070237E" w:rsidRDefault="00C86FB3" w:rsidP="00843193">
      <w:pPr>
        <w:pStyle w:val="Heading3"/>
      </w:pPr>
    </w:p>
    <w:p w14:paraId="2A67D184" w14:textId="75D6D015" w:rsidR="00C86FB3" w:rsidRDefault="006005E8" w:rsidP="00C86FB3">
      <w:pPr>
        <w:pStyle w:val="Heading1"/>
      </w:pPr>
      <w:r>
        <w:t>Relevant Projects</w:t>
      </w:r>
    </w:p>
    <w:p w14:paraId="4735B258" w14:textId="11423591" w:rsidR="002F6EF1" w:rsidRPr="00513EFC" w:rsidRDefault="002273D3" w:rsidP="002F6EF1">
      <w:pPr>
        <w:pStyle w:val="Heading2"/>
      </w:pPr>
      <w:r>
        <w:t>G</w:t>
      </w:r>
      <w:r w:rsidR="0024515D">
        <w:t>un Violence in America</w:t>
      </w:r>
    </w:p>
    <w:p w14:paraId="7207AA24" w14:textId="605305F1" w:rsidR="002F6EF1" w:rsidRDefault="006005E8" w:rsidP="002F6EF1">
      <w:r>
        <w:t>An analysis about gun related incidents in America by type, count and location.</w:t>
      </w:r>
    </w:p>
    <w:p w14:paraId="6C17D234" w14:textId="20A26B0E" w:rsidR="00F365C1" w:rsidRDefault="003D609E" w:rsidP="00C86043">
      <w:pPr>
        <w:pStyle w:val="ListParagraph"/>
        <w:numPr>
          <w:ilvl w:val="0"/>
          <w:numId w:val="13"/>
        </w:numPr>
      </w:pPr>
      <w:hyperlink r:id="rId10" w:history="1">
        <w:r w:rsidRPr="00BD4E1F">
          <w:rPr>
            <w:rStyle w:val="Hyperlink"/>
          </w:rPr>
          <w:t>https://github.com/cdcasmor/Gun-Violence-in-USA</w:t>
        </w:r>
      </w:hyperlink>
    </w:p>
    <w:p w14:paraId="2717FFD6" w14:textId="26A8EDCC" w:rsidR="003D609E" w:rsidRPr="00EB1B74" w:rsidRDefault="00EB1B74" w:rsidP="00EB1B74">
      <w:pPr>
        <w:pStyle w:val="ListParagraph"/>
        <w:numPr>
          <w:ilvl w:val="0"/>
          <w:numId w:val="13"/>
        </w:numPr>
        <w:rPr>
          <w:rStyle w:val="Hyperlink"/>
        </w:rPr>
      </w:pPr>
      <w:r>
        <w:fldChar w:fldCharType="begin"/>
      </w:r>
      <w:r>
        <w:instrText xml:space="preserve"> HYPERLINK "https://cdcasmor.github.io/Gun-Violence-in-USA/" </w:instrText>
      </w:r>
      <w:r>
        <w:fldChar w:fldCharType="separate"/>
      </w:r>
      <w:r w:rsidRPr="00EB1B74">
        <w:rPr>
          <w:rStyle w:val="Hyperlink"/>
        </w:rPr>
        <w:t>https://cdcasmor.github.io/Gun-Violence-in-USA/</w:t>
      </w:r>
    </w:p>
    <w:p w14:paraId="2E963195" w14:textId="3845E321" w:rsidR="002F6EF1" w:rsidRDefault="00EB1B74" w:rsidP="002F6EF1">
      <w:pPr>
        <w:pStyle w:val="Heading2"/>
      </w:pPr>
      <w:r>
        <w:rPr>
          <w:rFonts w:asciiTheme="minorHAnsi" w:eastAsiaTheme="minorHAnsi" w:hAnsiTheme="minorHAnsi" w:cstheme="minorBidi"/>
          <w:b w:val="0"/>
          <w:color w:val="595959" w:themeColor="text1" w:themeTint="A6"/>
          <w:sz w:val="22"/>
          <w:szCs w:val="22"/>
        </w:rPr>
        <w:fldChar w:fldCharType="end"/>
      </w:r>
      <w:r w:rsidR="0024515D">
        <w:t>Automatic License Plate Recognition</w:t>
      </w:r>
    </w:p>
    <w:p w14:paraId="2C297EED" w14:textId="41367EB2" w:rsidR="00C86FB3" w:rsidRDefault="000B5BE5" w:rsidP="002F6EF1">
      <w:r w:rsidRPr="000B5BE5">
        <w:t>Using Convolutional Neural Networ</w:t>
      </w:r>
      <w:r w:rsidR="00DD1328">
        <w:t>k</w:t>
      </w:r>
      <w:r w:rsidRPr="000B5BE5">
        <w:t>s</w:t>
      </w:r>
      <w:r w:rsidR="00F365C1">
        <w:t>,</w:t>
      </w:r>
      <w:r w:rsidRPr="000B5BE5">
        <w:t xml:space="preserve"> </w:t>
      </w:r>
      <w:r w:rsidR="00F365C1">
        <w:t xml:space="preserve">a license plate is </w:t>
      </w:r>
      <w:r w:rsidR="00EB1B74">
        <w:t>detected,</w:t>
      </w:r>
      <w:r w:rsidR="00F365C1">
        <w:t xml:space="preserve"> and its characters are </w:t>
      </w:r>
      <w:r w:rsidR="003D609E">
        <w:t>deciphered</w:t>
      </w:r>
      <w:r w:rsidR="00F365C1">
        <w:t>.</w:t>
      </w:r>
    </w:p>
    <w:p w14:paraId="7694857D" w14:textId="1A31E755" w:rsidR="00C86043" w:rsidRDefault="00F017ED" w:rsidP="003D609E">
      <w:pPr>
        <w:pStyle w:val="ListParagraph"/>
        <w:numPr>
          <w:ilvl w:val="0"/>
          <w:numId w:val="13"/>
        </w:numPr>
      </w:pPr>
      <w:hyperlink r:id="rId11" w:history="1">
        <w:r w:rsidR="003D609E" w:rsidRPr="00F017ED">
          <w:rPr>
            <w:rStyle w:val="Hyperlink"/>
          </w:rPr>
          <w:t>https://github.com/cdcasmor/Automatic-License-Plate-Recognition</w:t>
        </w:r>
      </w:hyperlink>
    </w:p>
    <w:p w14:paraId="74D58656" w14:textId="4EBD8E5F" w:rsidR="0024515D" w:rsidRDefault="006005E8" w:rsidP="0024515D">
      <w:pPr>
        <w:pStyle w:val="Heading2"/>
      </w:pPr>
      <w:r>
        <w:t>The Effect of President Trump’s Tweets</w:t>
      </w:r>
    </w:p>
    <w:p w14:paraId="0B87D3D0" w14:textId="68B360E1" w:rsidR="0024515D" w:rsidRDefault="00A3399A" w:rsidP="002F6EF1">
      <w:r>
        <w:t>An analysis of Trumps Tweets and their effects on both the S&amp;P 500 index as well as his approval ratings.</w:t>
      </w:r>
    </w:p>
    <w:p w14:paraId="44987BC5" w14:textId="30DAE7A5" w:rsidR="003D609E" w:rsidRDefault="00F017ED" w:rsidP="003D609E">
      <w:pPr>
        <w:pStyle w:val="ListParagraph"/>
        <w:numPr>
          <w:ilvl w:val="0"/>
          <w:numId w:val="13"/>
        </w:numPr>
      </w:pPr>
      <w:hyperlink r:id="rId12" w:history="1">
        <w:r w:rsidR="003D609E" w:rsidRPr="00F017ED">
          <w:rPr>
            <w:rStyle w:val="Hyperlink"/>
          </w:rPr>
          <w:t>https://github.com/cdcasmor/Presidential-Tweets</w:t>
        </w:r>
      </w:hyperlink>
    </w:p>
    <w:p w14:paraId="57593728" w14:textId="77777777" w:rsidR="00BC7376" w:rsidRPr="00BC7376" w:rsidRDefault="00BC7376" w:rsidP="00BC7376"/>
    <w:sectPr w:rsidR="00BC7376" w:rsidRPr="00BC7376" w:rsidSect="00D92B95">
      <w:footerReference w:type="default" r:id="rId13"/>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57542" w14:textId="77777777" w:rsidR="0030739E" w:rsidRDefault="0030739E" w:rsidP="00725803">
      <w:pPr>
        <w:spacing w:after="0"/>
      </w:pPr>
      <w:r>
        <w:separator/>
      </w:r>
    </w:p>
  </w:endnote>
  <w:endnote w:type="continuationSeparator" w:id="0">
    <w:p w14:paraId="2361B2DB" w14:textId="77777777" w:rsidR="0030739E" w:rsidRDefault="0030739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73ECCCFF"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313C6" w14:textId="77777777" w:rsidR="0030739E" w:rsidRDefault="0030739E" w:rsidP="00725803">
      <w:pPr>
        <w:spacing w:after="0"/>
      </w:pPr>
      <w:r>
        <w:separator/>
      </w:r>
    </w:p>
  </w:footnote>
  <w:footnote w:type="continuationSeparator" w:id="0">
    <w:p w14:paraId="712B9DA3" w14:textId="77777777" w:rsidR="0030739E" w:rsidRDefault="0030739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6AB5994"/>
    <w:multiLevelType w:val="hybridMultilevel"/>
    <w:tmpl w:val="4DFACD56"/>
    <w:lvl w:ilvl="0" w:tplc="20F227E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9E"/>
    <w:rsid w:val="00025E77"/>
    <w:rsid w:val="00027312"/>
    <w:rsid w:val="000645F2"/>
    <w:rsid w:val="00082F03"/>
    <w:rsid w:val="000835A0"/>
    <w:rsid w:val="000934A2"/>
    <w:rsid w:val="000B5BE5"/>
    <w:rsid w:val="001B0955"/>
    <w:rsid w:val="002273D3"/>
    <w:rsid w:val="00227784"/>
    <w:rsid w:val="0023705D"/>
    <w:rsid w:val="0024515D"/>
    <w:rsid w:val="00250A31"/>
    <w:rsid w:val="00251C13"/>
    <w:rsid w:val="002922D0"/>
    <w:rsid w:val="002F6EF1"/>
    <w:rsid w:val="0030739E"/>
    <w:rsid w:val="00340B03"/>
    <w:rsid w:val="00380AE7"/>
    <w:rsid w:val="003A6943"/>
    <w:rsid w:val="003D609E"/>
    <w:rsid w:val="00410BA2"/>
    <w:rsid w:val="00434074"/>
    <w:rsid w:val="00463C3B"/>
    <w:rsid w:val="004937AE"/>
    <w:rsid w:val="004E2970"/>
    <w:rsid w:val="005026DD"/>
    <w:rsid w:val="00513EFC"/>
    <w:rsid w:val="0052113B"/>
    <w:rsid w:val="00564951"/>
    <w:rsid w:val="00571BCD"/>
    <w:rsid w:val="00573BF9"/>
    <w:rsid w:val="005A4A49"/>
    <w:rsid w:val="005B1D68"/>
    <w:rsid w:val="006005E8"/>
    <w:rsid w:val="00611B37"/>
    <w:rsid w:val="006252B4"/>
    <w:rsid w:val="00646BA2"/>
    <w:rsid w:val="00667107"/>
    <w:rsid w:val="00675EA0"/>
    <w:rsid w:val="006A02E7"/>
    <w:rsid w:val="006C08A0"/>
    <w:rsid w:val="006C47D8"/>
    <w:rsid w:val="006D2D08"/>
    <w:rsid w:val="006F26A2"/>
    <w:rsid w:val="0070237E"/>
    <w:rsid w:val="00725803"/>
    <w:rsid w:val="00725CB5"/>
    <w:rsid w:val="007307A3"/>
    <w:rsid w:val="00752315"/>
    <w:rsid w:val="00767B64"/>
    <w:rsid w:val="007D633B"/>
    <w:rsid w:val="00843193"/>
    <w:rsid w:val="00857E6B"/>
    <w:rsid w:val="008968C4"/>
    <w:rsid w:val="008D7C1C"/>
    <w:rsid w:val="0092291B"/>
    <w:rsid w:val="00932D92"/>
    <w:rsid w:val="0095272C"/>
    <w:rsid w:val="00972024"/>
    <w:rsid w:val="009F04D2"/>
    <w:rsid w:val="009F2BA7"/>
    <w:rsid w:val="009F6DA0"/>
    <w:rsid w:val="00A01182"/>
    <w:rsid w:val="00A3399A"/>
    <w:rsid w:val="00AD13CB"/>
    <w:rsid w:val="00AD3FD8"/>
    <w:rsid w:val="00B370A8"/>
    <w:rsid w:val="00BC7376"/>
    <w:rsid w:val="00BD669A"/>
    <w:rsid w:val="00C13F2B"/>
    <w:rsid w:val="00C43D65"/>
    <w:rsid w:val="00C84833"/>
    <w:rsid w:val="00C86043"/>
    <w:rsid w:val="00C86FB3"/>
    <w:rsid w:val="00C9044F"/>
    <w:rsid w:val="00D2420D"/>
    <w:rsid w:val="00D30382"/>
    <w:rsid w:val="00D413F9"/>
    <w:rsid w:val="00D44E50"/>
    <w:rsid w:val="00D90060"/>
    <w:rsid w:val="00D92B95"/>
    <w:rsid w:val="00DD1328"/>
    <w:rsid w:val="00E03F71"/>
    <w:rsid w:val="00E154B5"/>
    <w:rsid w:val="00E232F0"/>
    <w:rsid w:val="00E5021A"/>
    <w:rsid w:val="00E52791"/>
    <w:rsid w:val="00E66208"/>
    <w:rsid w:val="00E83195"/>
    <w:rsid w:val="00EB0ADB"/>
    <w:rsid w:val="00EB0E6B"/>
    <w:rsid w:val="00EB1B74"/>
    <w:rsid w:val="00EC46C0"/>
    <w:rsid w:val="00F00A4F"/>
    <w:rsid w:val="00F017ED"/>
    <w:rsid w:val="00F33CD8"/>
    <w:rsid w:val="00F365C1"/>
    <w:rsid w:val="00FA68F5"/>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662132C"/>
  <w15:chartTrackingRefBased/>
  <w15:docId w15:val="{394F4A26-819E-47AA-AEC2-9A511879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3D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408437">
      <w:bodyDiv w:val="1"/>
      <w:marLeft w:val="0"/>
      <w:marRight w:val="0"/>
      <w:marTop w:val="0"/>
      <w:marBottom w:val="0"/>
      <w:divBdr>
        <w:top w:val="none" w:sz="0" w:space="0" w:color="auto"/>
        <w:left w:val="none" w:sz="0" w:space="0" w:color="auto"/>
        <w:bottom w:val="none" w:sz="0" w:space="0" w:color="auto"/>
        <w:right w:val="none" w:sz="0" w:space="0" w:color="auto"/>
      </w:divBdr>
      <w:divsChild>
        <w:div w:id="1945065918">
          <w:marLeft w:val="0"/>
          <w:marRight w:val="0"/>
          <w:marTop w:val="0"/>
          <w:marBottom w:val="0"/>
          <w:divBdr>
            <w:top w:val="none" w:sz="0" w:space="0" w:color="auto"/>
            <w:left w:val="none" w:sz="0" w:space="0" w:color="auto"/>
            <w:bottom w:val="none" w:sz="0" w:space="0" w:color="auto"/>
            <w:right w:val="none" w:sz="0" w:space="0" w:color="auto"/>
          </w:divBdr>
          <w:divsChild>
            <w:div w:id="944311557">
              <w:marLeft w:val="-225"/>
              <w:marRight w:val="-225"/>
              <w:marTop w:val="0"/>
              <w:marBottom w:val="0"/>
              <w:divBdr>
                <w:top w:val="none" w:sz="0" w:space="0" w:color="auto"/>
                <w:left w:val="none" w:sz="0" w:space="0" w:color="auto"/>
                <w:bottom w:val="none" w:sz="0" w:space="0" w:color="auto"/>
                <w:right w:val="none" w:sz="0" w:space="0" w:color="auto"/>
              </w:divBdr>
              <w:divsChild>
                <w:div w:id="1369986008">
                  <w:marLeft w:val="0"/>
                  <w:marRight w:val="0"/>
                  <w:marTop w:val="0"/>
                  <w:marBottom w:val="1500"/>
                  <w:divBdr>
                    <w:top w:val="none" w:sz="0" w:space="0" w:color="auto"/>
                    <w:left w:val="single" w:sz="12" w:space="31" w:color="ADA5A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dcasmor.github.io/Gun-Violence-in-US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dcasmor/Automatic-License-Plate-Recognit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cdcasmor/Gun-Violence-in-US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cas\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20BDEA8F3540D98BCE80A4697F9E70"/>
        <w:category>
          <w:name w:val="General"/>
          <w:gallery w:val="placeholder"/>
        </w:category>
        <w:types>
          <w:type w:val="bbPlcHdr"/>
        </w:types>
        <w:behaviors>
          <w:behavior w:val="content"/>
        </w:behaviors>
        <w:guid w:val="{7BE70648-0A1A-43FF-AA10-CE3BDAED7CE7}"/>
      </w:docPartPr>
      <w:docPartBody>
        <w:p w:rsidR="0090492E" w:rsidRDefault="0090492E">
          <w:pPr>
            <w:pStyle w:val="5C20BDEA8F3540D98BCE80A4697F9E70"/>
          </w:pPr>
          <w:r>
            <w:t>First Name</w:t>
          </w:r>
        </w:p>
      </w:docPartBody>
    </w:docPart>
    <w:docPart>
      <w:docPartPr>
        <w:name w:val="F743B1FB75A6482F92D0F0AA4EF0D5C6"/>
        <w:category>
          <w:name w:val="General"/>
          <w:gallery w:val="placeholder"/>
        </w:category>
        <w:types>
          <w:type w:val="bbPlcHdr"/>
        </w:types>
        <w:behaviors>
          <w:behavior w:val="content"/>
        </w:behaviors>
        <w:guid w:val="{58F07E1A-E1E7-41FF-A2E0-8CD1E50EBE79}"/>
      </w:docPartPr>
      <w:docPartBody>
        <w:p w:rsidR="0090492E" w:rsidRDefault="0090492E">
          <w:pPr>
            <w:pStyle w:val="F743B1FB75A6482F92D0F0AA4EF0D5C6"/>
          </w:pPr>
          <w:r>
            <w:t>Last Name</w:t>
          </w:r>
        </w:p>
      </w:docPartBody>
    </w:docPart>
    <w:docPart>
      <w:docPartPr>
        <w:name w:val="B09FA5DBC8F4470A89FF80ADBFAD6BC1"/>
        <w:category>
          <w:name w:val="General"/>
          <w:gallery w:val="placeholder"/>
        </w:category>
        <w:types>
          <w:type w:val="bbPlcHdr"/>
        </w:types>
        <w:behaviors>
          <w:behavior w:val="content"/>
        </w:behaviors>
        <w:guid w:val="{27E4CAA7-97DE-498B-B145-BEE088615858}"/>
      </w:docPartPr>
      <w:docPartBody>
        <w:p w:rsidR="0090492E" w:rsidRDefault="0090492E">
          <w:pPr>
            <w:pStyle w:val="B09FA5DBC8F4470A89FF80ADBFAD6BC1"/>
          </w:pPr>
          <w:r w:rsidRPr="009D0878">
            <w:t>Address</w:t>
          </w:r>
        </w:p>
      </w:docPartBody>
    </w:docPart>
    <w:docPart>
      <w:docPartPr>
        <w:name w:val="A61C7C48A7F44D68B1ED946C99996A55"/>
        <w:category>
          <w:name w:val="General"/>
          <w:gallery w:val="placeholder"/>
        </w:category>
        <w:types>
          <w:type w:val="bbPlcHdr"/>
        </w:types>
        <w:behaviors>
          <w:behavior w:val="content"/>
        </w:behaviors>
        <w:guid w:val="{A08B2E0D-84D5-4090-9398-C634829A4297}"/>
      </w:docPartPr>
      <w:docPartBody>
        <w:p w:rsidR="0090492E" w:rsidRDefault="0090492E">
          <w:pPr>
            <w:pStyle w:val="A61C7C48A7F44D68B1ED946C99996A55"/>
          </w:pPr>
          <w:r w:rsidRPr="009D0878">
            <w:t>Phone</w:t>
          </w:r>
        </w:p>
      </w:docPartBody>
    </w:docPart>
    <w:docPart>
      <w:docPartPr>
        <w:name w:val="E8B1EFEF6519446A93DA67FD49E09A14"/>
        <w:category>
          <w:name w:val="General"/>
          <w:gallery w:val="placeholder"/>
        </w:category>
        <w:types>
          <w:type w:val="bbPlcHdr"/>
        </w:types>
        <w:behaviors>
          <w:behavior w:val="content"/>
        </w:behaviors>
        <w:guid w:val="{4E09B988-6950-498A-845B-096128F3BBB7}"/>
      </w:docPartPr>
      <w:docPartBody>
        <w:p w:rsidR="0090492E" w:rsidRDefault="0090492E">
          <w:pPr>
            <w:pStyle w:val="E8B1EFEF6519446A93DA67FD49E09A14"/>
          </w:pPr>
          <w:r w:rsidRPr="009D0878">
            <w:t>Email</w:t>
          </w:r>
        </w:p>
      </w:docPartBody>
    </w:docPart>
    <w:docPart>
      <w:docPartPr>
        <w:name w:val="F1C3F06220E84567B56BF5FFBE57B5D0"/>
        <w:category>
          <w:name w:val="General"/>
          <w:gallery w:val="placeholder"/>
        </w:category>
        <w:types>
          <w:type w:val="bbPlcHdr"/>
        </w:types>
        <w:behaviors>
          <w:behavior w:val="content"/>
        </w:behaviors>
        <w:guid w:val="{682D06C2-5182-40DF-BDD6-9E3BD403D8E5}"/>
      </w:docPartPr>
      <w:docPartBody>
        <w:p w:rsidR="0090492E" w:rsidRDefault="0090492E">
          <w:pPr>
            <w:pStyle w:val="F1C3F06220E84567B56BF5FFBE57B5D0"/>
          </w:pPr>
          <w:r w:rsidRPr="009D0878">
            <w:t>LinkedIn Profile</w:t>
          </w:r>
        </w:p>
      </w:docPartBody>
    </w:docPart>
    <w:docPart>
      <w:docPartPr>
        <w:name w:val="44CC7CE30B0B4518B3D92F2D7743BB6D"/>
        <w:category>
          <w:name w:val="General"/>
          <w:gallery w:val="placeholder"/>
        </w:category>
        <w:types>
          <w:type w:val="bbPlcHdr"/>
        </w:types>
        <w:behaviors>
          <w:behavior w:val="content"/>
        </w:behaviors>
        <w:guid w:val="{BD3A7DE5-7CE1-4406-BFB1-7AB1A613DEE5}"/>
      </w:docPartPr>
      <w:docPartBody>
        <w:p w:rsidR="0090492E" w:rsidRDefault="0090492E">
          <w:pPr>
            <w:pStyle w:val="44CC7CE30B0B4518B3D92F2D7743BB6D"/>
          </w:pPr>
          <w:r w:rsidRPr="009D0878">
            <w:t>Twitter/Blog/Portfolio</w:t>
          </w:r>
        </w:p>
      </w:docPartBody>
    </w:docPart>
    <w:docPart>
      <w:docPartPr>
        <w:name w:val="22889594958E400189F9F317937BA31C"/>
        <w:category>
          <w:name w:val="General"/>
          <w:gallery w:val="placeholder"/>
        </w:category>
        <w:types>
          <w:type w:val="bbPlcHdr"/>
        </w:types>
        <w:behaviors>
          <w:behavior w:val="content"/>
        </w:behaviors>
        <w:guid w:val="{B46A879B-23C8-4A75-BF7D-A9F0FD9DDD0D}"/>
      </w:docPartPr>
      <w:docPartBody>
        <w:p w:rsidR="0090492E" w:rsidRDefault="0090492E">
          <w:pPr>
            <w:pStyle w:val="22889594958E400189F9F317937BA31C"/>
          </w:pPr>
          <w:r>
            <w:t>Skills</w:t>
          </w:r>
        </w:p>
      </w:docPartBody>
    </w:docPart>
    <w:docPart>
      <w:docPartPr>
        <w:name w:val="4286E918020F49179FC52C5E7D7808A4"/>
        <w:category>
          <w:name w:val="General"/>
          <w:gallery w:val="placeholder"/>
        </w:category>
        <w:types>
          <w:type w:val="bbPlcHdr"/>
        </w:types>
        <w:behaviors>
          <w:behavior w:val="content"/>
        </w:behaviors>
        <w:guid w:val="{48CAC061-4C35-4C8F-B8C3-175A24A119EB}"/>
      </w:docPartPr>
      <w:docPartBody>
        <w:p w:rsidR="0090492E" w:rsidRDefault="0090492E">
          <w:pPr>
            <w:pStyle w:val="4286E918020F49179FC52C5E7D7808A4"/>
          </w:pPr>
          <w:r w:rsidRPr="00AD3FD8">
            <w:t>Experience</w:t>
          </w:r>
        </w:p>
      </w:docPartBody>
    </w:docPart>
    <w:docPart>
      <w:docPartPr>
        <w:name w:val="1749B71DF7304FD89A851B786A9EF1D5"/>
        <w:category>
          <w:name w:val="General"/>
          <w:gallery w:val="placeholder"/>
        </w:category>
        <w:types>
          <w:type w:val="bbPlcHdr"/>
        </w:types>
        <w:behaviors>
          <w:behavior w:val="content"/>
        </w:behaviors>
        <w:guid w:val="{105AF2B3-AFB7-416D-A6BA-700CD70EF7E9}"/>
      </w:docPartPr>
      <w:docPartBody>
        <w:p w:rsidR="0090492E" w:rsidRDefault="0090492E">
          <w:pPr>
            <w:pStyle w:val="1749B71DF7304FD89A851B786A9EF1D5"/>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2E"/>
    <w:rsid w:val="001A5BDC"/>
    <w:rsid w:val="0090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0BDEA8F3540D98BCE80A4697F9E70">
    <w:name w:val="5C20BDEA8F3540D98BCE80A4697F9E70"/>
  </w:style>
  <w:style w:type="paragraph" w:customStyle="1" w:styleId="F743B1FB75A6482F92D0F0AA4EF0D5C6">
    <w:name w:val="F743B1FB75A6482F92D0F0AA4EF0D5C6"/>
  </w:style>
  <w:style w:type="paragraph" w:customStyle="1" w:styleId="B09FA5DBC8F4470A89FF80ADBFAD6BC1">
    <w:name w:val="B09FA5DBC8F4470A89FF80ADBFAD6BC1"/>
  </w:style>
  <w:style w:type="paragraph" w:customStyle="1" w:styleId="A61C7C48A7F44D68B1ED946C99996A55">
    <w:name w:val="A61C7C48A7F44D68B1ED946C99996A55"/>
  </w:style>
  <w:style w:type="paragraph" w:customStyle="1" w:styleId="E8B1EFEF6519446A93DA67FD49E09A14">
    <w:name w:val="E8B1EFEF6519446A93DA67FD49E09A14"/>
  </w:style>
  <w:style w:type="paragraph" w:customStyle="1" w:styleId="F1C3F06220E84567B56BF5FFBE57B5D0">
    <w:name w:val="F1C3F06220E84567B56BF5FFBE57B5D0"/>
  </w:style>
  <w:style w:type="paragraph" w:customStyle="1" w:styleId="44CC7CE30B0B4518B3D92F2D7743BB6D">
    <w:name w:val="44CC7CE30B0B4518B3D92F2D7743BB6D"/>
  </w:style>
  <w:style w:type="paragraph" w:customStyle="1" w:styleId="18CD42E6B14A4D1787901BD5E3972119">
    <w:name w:val="18CD42E6B14A4D1787901BD5E3972119"/>
  </w:style>
  <w:style w:type="paragraph" w:customStyle="1" w:styleId="22889594958E400189F9F317937BA31C">
    <w:name w:val="22889594958E400189F9F317937BA31C"/>
  </w:style>
  <w:style w:type="paragraph" w:customStyle="1" w:styleId="BA8F8B687E7E4660B205A0034171FB19">
    <w:name w:val="BA8F8B687E7E4660B205A0034171FB19"/>
  </w:style>
  <w:style w:type="paragraph" w:customStyle="1" w:styleId="8AFD7F0078924A9196DA71E5AF6226D3">
    <w:name w:val="8AFD7F0078924A9196DA71E5AF6226D3"/>
  </w:style>
  <w:style w:type="paragraph" w:customStyle="1" w:styleId="E3872DD3228146368F363AFFD83B11E2">
    <w:name w:val="E3872DD3228146368F363AFFD83B11E2"/>
  </w:style>
  <w:style w:type="paragraph" w:customStyle="1" w:styleId="8F414645F6FA47E5B646EBAF31DCAC0F">
    <w:name w:val="8F414645F6FA47E5B646EBAF31DCAC0F"/>
  </w:style>
  <w:style w:type="paragraph" w:customStyle="1" w:styleId="6DBDCDE255FC4B8ABE9855A2DAA8E407">
    <w:name w:val="6DBDCDE255FC4B8ABE9855A2DAA8E407"/>
  </w:style>
  <w:style w:type="paragraph" w:customStyle="1" w:styleId="4286E918020F49179FC52C5E7D7808A4">
    <w:name w:val="4286E918020F49179FC52C5E7D7808A4"/>
  </w:style>
  <w:style w:type="paragraph" w:customStyle="1" w:styleId="DA4CAAA9E8734217B62EBDB2911A58DC">
    <w:name w:val="DA4CAAA9E8734217B62EBDB2911A58DC"/>
  </w:style>
  <w:style w:type="paragraph" w:customStyle="1" w:styleId="9F6014B19FAE4791A734759FC470653C">
    <w:name w:val="9F6014B19FAE4791A734759FC470653C"/>
  </w:style>
  <w:style w:type="paragraph" w:customStyle="1" w:styleId="A23F27804B294CE98558E89E16699E02">
    <w:name w:val="A23F27804B294CE98558E89E16699E02"/>
  </w:style>
  <w:style w:type="character" w:styleId="Emphasis">
    <w:name w:val="Emphasis"/>
    <w:basedOn w:val="DefaultParagraphFont"/>
    <w:uiPriority w:val="20"/>
    <w:qFormat/>
    <w:rPr>
      <w:b w:val="0"/>
      <w:i w:val="0"/>
      <w:iCs/>
      <w:color w:val="595959" w:themeColor="text1" w:themeTint="A6"/>
    </w:rPr>
  </w:style>
  <w:style w:type="paragraph" w:customStyle="1" w:styleId="F3D56A521DCC45B9BD0506893B390B1A">
    <w:name w:val="F3D56A521DCC45B9BD0506893B390B1A"/>
  </w:style>
  <w:style w:type="paragraph" w:customStyle="1" w:styleId="87452DD6C1AD483DAA528B4A018492C3">
    <w:name w:val="87452DD6C1AD483DAA528B4A018492C3"/>
  </w:style>
  <w:style w:type="paragraph" w:customStyle="1" w:styleId="B17133254F2C4608A97A57998BB8F4A8">
    <w:name w:val="B17133254F2C4608A97A57998BB8F4A8"/>
  </w:style>
  <w:style w:type="paragraph" w:customStyle="1" w:styleId="813442A6A1FB4849B4019CCC6DB7D482">
    <w:name w:val="813442A6A1FB4849B4019CCC6DB7D482"/>
  </w:style>
  <w:style w:type="paragraph" w:customStyle="1" w:styleId="9F14180B1DE443879D4DCBBAB7C558AE">
    <w:name w:val="9F14180B1DE443879D4DCBBAB7C558AE"/>
  </w:style>
  <w:style w:type="paragraph" w:customStyle="1" w:styleId="2B11902F347B4315AD9E77CC2DE9D6A9">
    <w:name w:val="2B11902F347B4315AD9E77CC2DE9D6A9"/>
  </w:style>
  <w:style w:type="paragraph" w:customStyle="1" w:styleId="FE2C477C6E1D468C8278C0C08DEEDF37">
    <w:name w:val="FE2C477C6E1D468C8278C0C08DEEDF37"/>
  </w:style>
  <w:style w:type="paragraph" w:customStyle="1" w:styleId="1749B71DF7304FD89A851B786A9EF1D5">
    <w:name w:val="1749B71DF7304FD89A851B786A9EF1D5"/>
  </w:style>
  <w:style w:type="paragraph" w:customStyle="1" w:styleId="4B8BA67AFCC14A37BC1C5196CAD1B29D">
    <w:name w:val="4B8BA67AFCC14A37BC1C5196CAD1B29D"/>
  </w:style>
  <w:style w:type="paragraph" w:customStyle="1" w:styleId="7F6BA2850A044C4680F12F93F767292F">
    <w:name w:val="7F6BA2850A044C4680F12F93F767292F"/>
  </w:style>
  <w:style w:type="paragraph" w:customStyle="1" w:styleId="247E930F11794154A7441E16E70EB88F">
    <w:name w:val="247E930F11794154A7441E16E70EB88F"/>
  </w:style>
  <w:style w:type="paragraph" w:customStyle="1" w:styleId="EE29257552F148FBB2B5BDAF0DA2F6AE">
    <w:name w:val="EE29257552F148FBB2B5BDAF0DA2F6AE"/>
  </w:style>
  <w:style w:type="paragraph" w:customStyle="1" w:styleId="43F474DB89804846BDAAF288715B0F8F">
    <w:name w:val="43F474DB89804846BDAAF288715B0F8F"/>
  </w:style>
  <w:style w:type="paragraph" w:customStyle="1" w:styleId="5C8DD2267D0B45809A23133877988490">
    <w:name w:val="5C8DD2267D0B45809A23133877988490"/>
  </w:style>
  <w:style w:type="paragraph" w:customStyle="1" w:styleId="AFAE78D050674754A8972BA89F4F4695">
    <w:name w:val="AFAE78D050674754A8972BA89F4F4695"/>
  </w:style>
  <w:style w:type="paragraph" w:customStyle="1" w:styleId="6D6D3540060840D5B9B7B55452768A06">
    <w:name w:val="6D6D3540060840D5B9B7B55452768A06"/>
  </w:style>
  <w:style w:type="paragraph" w:customStyle="1" w:styleId="D0B633D7A0704E019AB23CA2A851EAB4">
    <w:name w:val="D0B633D7A0704E019AB23CA2A851EAB4"/>
  </w:style>
  <w:style w:type="paragraph" w:customStyle="1" w:styleId="EB092BD78A064B8B992F137825CE1D3B">
    <w:name w:val="EB092BD78A064B8B992F137825CE1D3B"/>
  </w:style>
  <w:style w:type="paragraph" w:customStyle="1" w:styleId="85836CE92DFB4EA8B584815CD92B557C">
    <w:name w:val="85836CE92DFB4EA8B584815CD92B557C"/>
  </w:style>
  <w:style w:type="paragraph" w:customStyle="1" w:styleId="46BB9FA7EC614BFF94833C3B8F8BF281">
    <w:name w:val="46BB9FA7EC614BFF94833C3B8F8BF281"/>
  </w:style>
  <w:style w:type="paragraph" w:customStyle="1" w:styleId="3B138D12111F4FF6B6B45D8C5223AA90">
    <w:name w:val="3B138D12111F4FF6B6B45D8C5223AA90"/>
    <w:rsid w:val="0090492E"/>
  </w:style>
  <w:style w:type="paragraph" w:customStyle="1" w:styleId="7B956ABDDB7E479592882E1EC61F9DBE">
    <w:name w:val="7B956ABDDB7E479592882E1EC61F9DBE"/>
    <w:rsid w:val="0090492E"/>
  </w:style>
  <w:style w:type="paragraph" w:customStyle="1" w:styleId="A228BD3874944628B57668AF2DB36A56">
    <w:name w:val="A228BD3874944628B57668AF2DB36A56"/>
    <w:rsid w:val="0090492E"/>
  </w:style>
  <w:style w:type="paragraph" w:customStyle="1" w:styleId="AD347B85181B472BBB94861145B79C55">
    <w:name w:val="AD347B85181B472BBB94861145B79C55"/>
    <w:rsid w:val="001A5BDC"/>
  </w:style>
  <w:style w:type="paragraph" w:customStyle="1" w:styleId="DA4E0791BEBC4F30887E901B41AEBD0E">
    <w:name w:val="DA4E0791BEBC4F30887E901B41AEBD0E"/>
    <w:rsid w:val="001A5BDC"/>
  </w:style>
  <w:style w:type="paragraph" w:customStyle="1" w:styleId="780B5FD7C38044D7A55729259A73D2EC">
    <w:name w:val="780B5FD7C38044D7A55729259A73D2EC"/>
    <w:rsid w:val="001A5BDC"/>
  </w:style>
  <w:style w:type="paragraph" w:customStyle="1" w:styleId="C1113BB186334B7083EAA39627A80B7B">
    <w:name w:val="C1113BB186334B7083EAA39627A80B7B"/>
    <w:rsid w:val="001A5BDC"/>
  </w:style>
  <w:style w:type="paragraph" w:customStyle="1" w:styleId="377258B645F445D7AB03D17CA1EDC19A">
    <w:name w:val="377258B645F445D7AB03D17CA1EDC19A"/>
    <w:rsid w:val="001A5BDC"/>
  </w:style>
  <w:style w:type="paragraph" w:customStyle="1" w:styleId="ADCE556446254841A6DA14FCADE5BC03">
    <w:name w:val="ADCE556446254841A6DA14FCADE5BC03"/>
    <w:rsid w:val="001A5BDC"/>
  </w:style>
  <w:style w:type="paragraph" w:customStyle="1" w:styleId="96D84719E2A243968D8A45A34AF93607">
    <w:name w:val="96D84719E2A243968D8A45A34AF93607"/>
    <w:rsid w:val="001A5BDC"/>
  </w:style>
  <w:style w:type="paragraph" w:customStyle="1" w:styleId="8F8186EE40964DB9BD8D6F8C9C961FC6">
    <w:name w:val="8F8186EE40964DB9BD8D6F8C9C961FC6"/>
    <w:rsid w:val="001A5BDC"/>
  </w:style>
  <w:style w:type="paragraph" w:customStyle="1" w:styleId="52CFDD9CFE67420684EBDAAD09FCFF5D">
    <w:name w:val="52CFDD9CFE67420684EBDAAD09FCFF5D"/>
    <w:rsid w:val="001A5BDC"/>
  </w:style>
  <w:style w:type="paragraph" w:customStyle="1" w:styleId="B327BEFB32D14B4C89E7703BFDC5213E">
    <w:name w:val="B327BEFB32D14B4C89E7703BFDC5213E"/>
    <w:rsid w:val="001A5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Cesar</Abstract>
  <CompanyAddress>1444 15th st, Santa Monica, CA</CompanyAddress>
  <CompanyPhone>832-948-4151</CompanyPhone>
  <CompanyFax/>
  <CompanyEmail>cdcasmor@hotmail.com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FAAD9-4000-4569-8E5D-D7724EA3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1</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Daniel Castrejon Morales</dc:creator>
  <cp:keywords>Linkedin.com/in/cesar-castrejon-927164118</cp:keywords>
  <dc:description/>
  <cp:lastModifiedBy>Cesar Daniel Castrejon Morales</cp:lastModifiedBy>
  <cp:revision>2</cp:revision>
  <dcterms:created xsi:type="dcterms:W3CDTF">2018-07-30T12:22:00Z</dcterms:created>
  <dcterms:modified xsi:type="dcterms:W3CDTF">2018-07-30T12:22:00Z</dcterms:modified>
  <cp:category>Castrejon</cp:category>
  <cp:contentStatus>github.com/cdcasmor.io/
cdcasmor.github.io/</cp:contentStatus>
</cp:coreProperties>
</file>